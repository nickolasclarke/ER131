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58A" w:rsidRDefault="00CA658A" w:rsidP="00CA658A">
      <w:pPr>
        <w:framePr w:wrap="around" w:vAnchor="page" w:hAnchor="page" w:x="7576" w:y="886"/>
        <w:rPr>
          <w:rFonts w:ascii="NewCenturySchlbk" w:hAnsi="NewCenturySchlbk"/>
        </w:rPr>
      </w:pPr>
      <w:r>
        <w:rPr>
          <w:noProof/>
        </w:rPr>
        <w:drawing>
          <wp:inline distT="0" distB="0" distL="0" distR="0" wp14:anchorId="619981F8" wp14:editId="591BE1D5">
            <wp:extent cx="866775" cy="866775"/>
            <wp:effectExtent l="19050" t="0" r="9525" b="0"/>
            <wp:docPr id="1" name="Picture 1" descr="ucbseal_139_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bseal_139_5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A" w:rsidRDefault="00CA658A" w:rsidP="00CA658A">
      <w:pPr>
        <w:jc w:val="right"/>
      </w:pPr>
    </w:p>
    <w:p w:rsidR="00375D73" w:rsidRDefault="00375D73" w:rsidP="00375D73">
      <w:pPr>
        <w:jc w:val="right"/>
      </w:pPr>
      <w:r>
        <w:t>November 26, 2019</w:t>
      </w:r>
      <w:bookmarkStart w:id="0" w:name="_GoBack"/>
      <w:bookmarkEnd w:id="0"/>
    </w:p>
    <w:p w:rsidR="00CA658A" w:rsidRDefault="00CA658A" w:rsidP="00CA658A">
      <w:pPr>
        <w:jc w:val="both"/>
        <w:rPr>
          <w:rFonts w:ascii="Times New Roman" w:hAnsi="Times New Roman"/>
          <w:szCs w:val="24"/>
        </w:rPr>
      </w:pPr>
    </w:p>
    <w:p w:rsidR="00375D73" w:rsidRPr="00375D73" w:rsidRDefault="00375D73" w:rsidP="00375D73">
      <w:pPr>
        <w:jc w:val="both"/>
        <w:rPr>
          <w:rFonts w:ascii="Times New Roman" w:hAnsi="Times New Roman"/>
          <w:szCs w:val="24"/>
        </w:rPr>
      </w:pPr>
      <w:r w:rsidRPr="00375D73">
        <w:rPr>
          <w:rFonts w:ascii="Times New Roman" w:hAnsi="Times New Roman"/>
          <w:szCs w:val="24"/>
        </w:rPr>
        <w:t xml:space="preserve">Email: naektije@transjakarta.co.id </w:t>
      </w:r>
    </w:p>
    <w:p w:rsidR="00375D73" w:rsidRPr="00375D73" w:rsidRDefault="00375D73" w:rsidP="00375D73">
      <w:pPr>
        <w:jc w:val="both"/>
        <w:rPr>
          <w:rFonts w:ascii="Times New Roman" w:hAnsi="Times New Roman"/>
          <w:szCs w:val="24"/>
        </w:rPr>
      </w:pPr>
      <w:r w:rsidRPr="00375D73">
        <w:rPr>
          <w:rFonts w:ascii="Times New Roman" w:hAnsi="Times New Roman"/>
          <w:szCs w:val="24"/>
        </w:rPr>
        <w:t xml:space="preserve">To: PT </w:t>
      </w:r>
      <w:proofErr w:type="spellStart"/>
      <w:r w:rsidRPr="00375D73">
        <w:rPr>
          <w:rFonts w:ascii="Times New Roman" w:hAnsi="Times New Roman"/>
          <w:szCs w:val="24"/>
        </w:rPr>
        <w:t>Transportasi</w:t>
      </w:r>
      <w:proofErr w:type="spellEnd"/>
      <w:r w:rsidRPr="00375D73">
        <w:rPr>
          <w:rFonts w:ascii="Times New Roman" w:hAnsi="Times New Roman"/>
          <w:szCs w:val="24"/>
        </w:rPr>
        <w:t xml:space="preserve"> Jakarta</w:t>
      </w:r>
    </w:p>
    <w:p w:rsidR="00375D73" w:rsidRPr="00375D73" w:rsidRDefault="00375D73" w:rsidP="00375D73">
      <w:pPr>
        <w:jc w:val="both"/>
        <w:rPr>
          <w:rFonts w:ascii="Times New Roman" w:hAnsi="Times New Roman"/>
          <w:szCs w:val="24"/>
        </w:rPr>
      </w:pPr>
      <w:r w:rsidRPr="00375D73">
        <w:rPr>
          <w:rFonts w:ascii="Times New Roman" w:hAnsi="Times New Roman"/>
          <w:szCs w:val="24"/>
        </w:rPr>
        <w:t xml:space="preserve"> </w:t>
      </w:r>
    </w:p>
    <w:p w:rsidR="00375D73" w:rsidRPr="00375D73" w:rsidRDefault="00375D73" w:rsidP="00375D73">
      <w:pPr>
        <w:jc w:val="both"/>
        <w:rPr>
          <w:rFonts w:ascii="Times New Roman" w:hAnsi="Times New Roman"/>
          <w:szCs w:val="24"/>
        </w:rPr>
      </w:pPr>
      <w:r w:rsidRPr="00375D73">
        <w:rPr>
          <w:rFonts w:ascii="Times New Roman" w:hAnsi="Times New Roman"/>
          <w:szCs w:val="24"/>
        </w:rPr>
        <w:t xml:space="preserve">Dear Sir/Madam, </w:t>
      </w:r>
    </w:p>
    <w:p w:rsidR="00375D73" w:rsidRPr="00375D73" w:rsidRDefault="00375D73" w:rsidP="00375D73">
      <w:pPr>
        <w:jc w:val="both"/>
        <w:rPr>
          <w:rFonts w:ascii="Times New Roman" w:hAnsi="Times New Roman"/>
          <w:szCs w:val="24"/>
        </w:rPr>
      </w:pPr>
    </w:p>
    <w:p w:rsidR="00375D73" w:rsidRPr="00375D73" w:rsidRDefault="00375D73" w:rsidP="00375D73">
      <w:pPr>
        <w:jc w:val="both"/>
        <w:rPr>
          <w:rFonts w:ascii="Times New Roman" w:hAnsi="Times New Roman"/>
          <w:szCs w:val="24"/>
        </w:rPr>
      </w:pPr>
      <w:r w:rsidRPr="00375D73">
        <w:rPr>
          <w:rFonts w:ascii="Times New Roman" w:hAnsi="Times New Roman"/>
          <w:szCs w:val="24"/>
        </w:rPr>
        <w:t xml:space="preserve">I am currently teaching a course at the University of California, Berkeley titled ERG 131: Data, Environment and Society from August to December 2019. The course focuses on applying predictive analysis methods to environmental applications. For the course’s final project, students are encouraged to explore a prediction question related to energy and environment of their interest. Two of my students, </w:t>
      </w:r>
      <w:proofErr w:type="spellStart"/>
      <w:r w:rsidRPr="00375D73">
        <w:rPr>
          <w:rFonts w:ascii="Times New Roman" w:hAnsi="Times New Roman"/>
          <w:szCs w:val="24"/>
        </w:rPr>
        <w:t>Jash</w:t>
      </w:r>
      <w:proofErr w:type="spellEnd"/>
      <w:r w:rsidRPr="00375D73">
        <w:rPr>
          <w:rFonts w:ascii="Times New Roman" w:hAnsi="Times New Roman"/>
          <w:szCs w:val="24"/>
        </w:rPr>
        <w:t xml:space="preserve"> Vora and </w:t>
      </w:r>
      <w:proofErr w:type="spellStart"/>
      <w:r w:rsidRPr="00375D73">
        <w:rPr>
          <w:rFonts w:ascii="Times New Roman" w:hAnsi="Times New Roman"/>
          <w:szCs w:val="24"/>
        </w:rPr>
        <w:t>Jesica</w:t>
      </w:r>
      <w:proofErr w:type="spellEnd"/>
      <w:r w:rsidRPr="00375D73">
        <w:rPr>
          <w:rFonts w:ascii="Times New Roman" w:hAnsi="Times New Roman"/>
          <w:szCs w:val="24"/>
        </w:rPr>
        <w:t xml:space="preserve"> </w:t>
      </w:r>
      <w:proofErr w:type="spellStart"/>
      <w:r w:rsidRPr="00375D73">
        <w:rPr>
          <w:rFonts w:ascii="Times New Roman" w:hAnsi="Times New Roman"/>
          <w:szCs w:val="24"/>
        </w:rPr>
        <w:t>Sutandi</w:t>
      </w:r>
      <w:proofErr w:type="spellEnd"/>
      <w:r w:rsidRPr="00375D73">
        <w:rPr>
          <w:rFonts w:ascii="Times New Roman" w:hAnsi="Times New Roman"/>
          <w:szCs w:val="24"/>
        </w:rPr>
        <w:t xml:space="preserve">, are working on predicting the expansion of public transit in Jakarta, using the number of public transportation passengers. Thus, I am writing to request historical data of the number of passengers or the hourly/daily number of rides for the last two years on behalf of my students. The data would benefit their project and subsequent </w:t>
      </w:r>
      <w:proofErr w:type="gramStart"/>
      <w:r w:rsidRPr="00375D73">
        <w:rPr>
          <w:rFonts w:ascii="Times New Roman" w:hAnsi="Times New Roman"/>
          <w:szCs w:val="24"/>
        </w:rPr>
        <w:t>findings, and</w:t>
      </w:r>
      <w:proofErr w:type="gramEnd"/>
      <w:r w:rsidRPr="00375D73">
        <w:rPr>
          <w:rFonts w:ascii="Times New Roman" w:hAnsi="Times New Roman"/>
          <w:szCs w:val="24"/>
        </w:rPr>
        <w:t xml:space="preserve"> will not be circulated.</w:t>
      </w:r>
    </w:p>
    <w:p w:rsidR="00375D73" w:rsidRPr="00375D73" w:rsidRDefault="00375D73" w:rsidP="00375D73">
      <w:pPr>
        <w:jc w:val="both"/>
        <w:rPr>
          <w:rFonts w:ascii="Times New Roman" w:hAnsi="Times New Roman"/>
          <w:szCs w:val="24"/>
        </w:rPr>
      </w:pPr>
    </w:p>
    <w:p w:rsidR="00375D73" w:rsidRPr="00375D73" w:rsidRDefault="00375D73" w:rsidP="00375D73">
      <w:pPr>
        <w:jc w:val="both"/>
        <w:rPr>
          <w:rFonts w:ascii="Times New Roman" w:hAnsi="Times New Roman"/>
          <w:szCs w:val="24"/>
        </w:rPr>
      </w:pPr>
      <w:r w:rsidRPr="00375D73">
        <w:rPr>
          <w:rFonts w:ascii="Times New Roman" w:hAnsi="Times New Roman"/>
          <w:szCs w:val="24"/>
        </w:rPr>
        <w:t>For future correspondence, please contact jesica.sutandi@berkeley.edu. Thank you for your time.</w:t>
      </w:r>
    </w:p>
    <w:p w:rsidR="00E91DE3" w:rsidRDefault="00E91DE3" w:rsidP="00CA658A">
      <w:pPr>
        <w:jc w:val="both"/>
        <w:rPr>
          <w:rFonts w:ascii="Times New Roman" w:hAnsi="Times New Roman"/>
          <w:szCs w:val="24"/>
        </w:rPr>
      </w:pPr>
    </w:p>
    <w:p w:rsidR="00CA658A" w:rsidRPr="006F6A38" w:rsidRDefault="00CA658A" w:rsidP="00CA658A">
      <w:pPr>
        <w:jc w:val="both"/>
        <w:rPr>
          <w:rFonts w:ascii="Times New Roman" w:hAnsi="Times New Roman"/>
          <w:szCs w:val="24"/>
        </w:rPr>
      </w:pPr>
      <w:r w:rsidRPr="006F6A38">
        <w:rPr>
          <w:rFonts w:ascii="Times New Roman" w:hAnsi="Times New Roman"/>
          <w:szCs w:val="24"/>
        </w:rPr>
        <w:t>Sincerely,</w:t>
      </w:r>
    </w:p>
    <w:p w:rsidR="00CA658A" w:rsidRDefault="00CA658A" w:rsidP="00CA658A">
      <w:pPr>
        <w:jc w:val="both"/>
        <w:rPr>
          <w:rFonts w:ascii="Times New Roman" w:hAnsi="Times New Roman"/>
          <w:szCs w:val="24"/>
        </w:rPr>
      </w:pPr>
    </w:p>
    <w:p w:rsidR="00CA658A" w:rsidRPr="00915615" w:rsidRDefault="00CA658A" w:rsidP="00CA658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DB380F2" wp14:editId="0A669238">
            <wp:extent cx="1428750" cy="314325"/>
            <wp:effectExtent l="1905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A" w:rsidRPr="00915615" w:rsidRDefault="00CA658A" w:rsidP="00CA658A">
      <w:pPr>
        <w:jc w:val="both"/>
        <w:rPr>
          <w:rFonts w:ascii="Times New Roman" w:hAnsi="Times New Roman"/>
          <w:szCs w:val="24"/>
        </w:rPr>
      </w:pPr>
      <w:r w:rsidRPr="00915615">
        <w:rPr>
          <w:rFonts w:ascii="Times New Roman" w:hAnsi="Times New Roman"/>
          <w:szCs w:val="24"/>
        </w:rPr>
        <w:t>Duncan Callaway</w:t>
      </w:r>
    </w:p>
    <w:p w:rsidR="00960FB6" w:rsidRDefault="00960FB6"/>
    <w:sectPr w:rsidR="00960FB6" w:rsidSect="004B7C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658" w:rsidRDefault="00E65658">
      <w:r>
        <w:separator/>
      </w:r>
    </w:p>
  </w:endnote>
  <w:endnote w:type="continuationSeparator" w:id="0">
    <w:p w:rsidR="00E65658" w:rsidRDefault="00E6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NewCenturySchlbk">
    <w:altName w:val="Century Schoolbook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658" w:rsidRDefault="00E65658">
      <w:r>
        <w:separator/>
      </w:r>
    </w:p>
  </w:footnote>
  <w:footnote w:type="continuationSeparator" w:id="0">
    <w:p w:rsidR="00E65658" w:rsidRDefault="00E65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 w:rsidP="004B7C09">
    <w:pPr>
      <w:outlineLvl w:val="0"/>
      <w:rPr>
        <w:rFonts w:ascii="Times New Roman" w:hAnsi="Times New Roman"/>
        <w:spacing w:val="16"/>
        <w:sz w:val="23"/>
      </w:rPr>
    </w:pPr>
    <w:r>
      <w:rPr>
        <w:rFonts w:ascii="Times New Roman" w:hAnsi="Times New Roman"/>
        <w:spacing w:val="16"/>
        <w:sz w:val="23"/>
      </w:rPr>
      <w:t>UNIVERSITY OF CALIFORNIA, BERKELEY</w:t>
    </w:r>
  </w:p>
  <w:p w:rsidR="00511D71" w:rsidRDefault="00511D71" w:rsidP="004B7C09">
    <w:pPr>
      <w:framePr w:w="2304" w:h="432" w:hRule="exact" w:wrap="around" w:vAnchor="text" w:hAnchor="page" w:x="8886" w:y="404"/>
      <w:pBdr>
        <w:top w:val="single" w:sz="6" w:space="4" w:color="auto"/>
        <w:bottom w:val="single" w:sz="6" w:space="4" w:color="auto"/>
      </w:pBdr>
      <w:spacing w:after="30"/>
      <w:jc w:val="right"/>
      <w:rPr>
        <w:rFonts w:ascii="NewCenturySchlbk" w:hAnsi="NewCenturySchlbk"/>
        <w:spacing w:val="8"/>
        <w:sz w:val="12"/>
      </w:rPr>
    </w:pPr>
    <w:r>
      <w:rPr>
        <w:rFonts w:ascii="Times New Roman" w:hAnsi="Times New Roman"/>
        <w:spacing w:val="8"/>
        <w:sz w:val="12"/>
      </w:rPr>
      <w:t>SANTA BARBARA • SANTA CRUZ</w:t>
    </w:r>
  </w:p>
  <w:p w:rsidR="00511D71" w:rsidRDefault="00511D71" w:rsidP="004B7C09">
    <w:pPr>
      <w:framePr w:w="2304" w:h="432" w:hRule="exact" w:wrap="around" w:vAnchor="text" w:hAnchor="page" w:x="8886" w:y="404"/>
      <w:spacing w:after="30"/>
      <w:rPr>
        <w:rFonts w:ascii="NewCenturySchlbk" w:hAnsi="NewCenturySchlbk"/>
        <w:spacing w:val="8"/>
        <w:sz w:val="11"/>
      </w:rPr>
    </w:pPr>
  </w:p>
  <w:p w:rsidR="00511D71" w:rsidRDefault="00511D71" w:rsidP="004B7C09">
    <w:pPr>
      <w:spacing w:after="30"/>
      <w:rPr>
        <w:rFonts w:ascii="NewCenturySchlbk" w:hAnsi="NewCenturySchlbk"/>
        <w:sz w:val="28"/>
      </w:rPr>
    </w:pPr>
  </w:p>
  <w:p w:rsidR="00511D71" w:rsidRDefault="00511D71" w:rsidP="004B7C09">
    <w:pPr>
      <w:framePr w:w="6523" w:h="432" w:hRule="exact" w:wrap="around" w:vAnchor="text" w:hAnchor="margin" w:y="30"/>
      <w:pBdr>
        <w:top w:val="single" w:sz="6" w:space="4" w:color="auto"/>
        <w:bottom w:val="single" w:sz="6" w:space="4" w:color="auto"/>
      </w:pBdr>
      <w:rPr>
        <w:rFonts w:ascii="NewCenturySchlbk" w:hAnsi="NewCenturySchlbk"/>
        <w:spacing w:val="8"/>
        <w:sz w:val="12"/>
      </w:rPr>
    </w:pPr>
    <w:r>
      <w:rPr>
        <w:rFonts w:ascii="Times New Roman" w:hAnsi="Times New Roman"/>
        <w:spacing w:val="8"/>
        <w:sz w:val="12"/>
      </w:rPr>
      <w:t>BERKELEY • DAVIS • IRVINE • LOS ANGELES • MERCED • RIVERSIDE • SAN DIEGO • SAN FRANCISCO</w:t>
    </w:r>
  </w:p>
  <w:p w:rsidR="00511D71" w:rsidRDefault="00511D71" w:rsidP="004B7C09">
    <w:pPr>
      <w:framePr w:w="6523" w:h="432" w:hRule="exact" w:wrap="around" w:vAnchor="text" w:hAnchor="margin" w:y="30"/>
      <w:rPr>
        <w:rFonts w:ascii="NewCenturySchlbk" w:hAnsi="NewCenturySchlbk"/>
        <w:sz w:val="11"/>
      </w:rPr>
    </w:pPr>
  </w:p>
  <w:p w:rsidR="00511D71" w:rsidRDefault="00511D71" w:rsidP="004B7C09">
    <w:pPr>
      <w:rPr>
        <w:rFonts w:ascii="NewCenturySchlbk" w:hAnsi="NewCenturySchlbk"/>
      </w:rPr>
    </w:pPr>
  </w:p>
  <w:p w:rsidR="00511D71" w:rsidRDefault="00511D71" w:rsidP="004B7C09">
    <w:pPr>
      <w:rPr>
        <w:rFonts w:ascii="NewCenturySchlbk" w:hAnsi="NewCenturySchlbk"/>
      </w:rPr>
    </w:pPr>
  </w:p>
  <w:p w:rsidR="00511D71" w:rsidRDefault="00511D71" w:rsidP="004B7C09">
    <w:pPr>
      <w:pStyle w:val="BodyTextIndent"/>
      <w:rPr>
        <w:sz w:val="18"/>
      </w:rPr>
    </w:pPr>
    <w:r>
      <w:t>DUNCAN S. CALLAWAY</w:t>
    </w:r>
    <w:r>
      <w:br/>
      <w:t>ASSOCIATE PROFESSOR</w:t>
    </w:r>
  </w:p>
  <w:p w:rsidR="00511D71" w:rsidRDefault="00511D71" w:rsidP="004B7C09">
    <w:pPr>
      <w:pStyle w:val="BodyTextIndent"/>
      <w:outlineLvl w:val="0"/>
    </w:pPr>
    <w:r>
      <w:t>ENERGY AND RESOURCES GROUP</w:t>
    </w:r>
  </w:p>
  <w:p w:rsidR="00511D71" w:rsidRDefault="00511D71" w:rsidP="004B7C09">
    <w:pPr>
      <w:pStyle w:val="BodyTextIndent"/>
    </w:pPr>
  </w:p>
  <w:p w:rsidR="00511D71" w:rsidRDefault="00511D71" w:rsidP="004B7C09">
    <w:pPr>
      <w:pStyle w:val="BodyTextIndent"/>
      <w:ind w:left="1440"/>
      <w:outlineLvl w:val="0"/>
    </w:pPr>
    <w:r>
      <w:rPr>
        <w:rFonts w:ascii="Palatino" w:hAnsi="Palatino"/>
        <w:sz w:val="22"/>
      </w:rPr>
      <w:tab/>
    </w:r>
    <w:r>
      <w:t>310 BARROWS HALL #3050</w:t>
    </w:r>
  </w:p>
  <w:p w:rsidR="00511D71" w:rsidRDefault="00511D71" w:rsidP="004B7C09">
    <w:pPr>
      <w:pStyle w:val="BodyTextIndent"/>
      <w:ind w:left="1440"/>
    </w:pPr>
    <w:r>
      <w:tab/>
      <w:t>BERKELEY, CA 94720-3050</w:t>
    </w:r>
  </w:p>
  <w:p w:rsidR="00511D71" w:rsidRDefault="00511D71" w:rsidP="004B7C09">
    <w:pPr>
      <w:pStyle w:val="BodyTextIndent"/>
      <w:ind w:left="1440"/>
    </w:pPr>
    <w:r>
      <w:t>TEL: (510) 423-3225</w:t>
    </w:r>
  </w:p>
  <w:p w:rsidR="00511D71" w:rsidRDefault="00511D71" w:rsidP="004B7C09">
    <w:pPr>
      <w:pStyle w:val="BodyTextIndent"/>
      <w:ind w:left="1440"/>
    </w:pPr>
    <w:r>
      <w:t>FAX: (510) 642-1085</w:t>
    </w:r>
  </w:p>
  <w:p w:rsidR="00511D71" w:rsidRDefault="00511D71" w:rsidP="004B7C09">
    <w:pPr>
      <w:pStyle w:val="BodyTextIndent"/>
      <w:ind w:left="1440"/>
    </w:pPr>
    <w:r>
      <w:t>dcal@berkeley.edu</w:t>
    </w:r>
  </w:p>
  <w:p w:rsidR="00511D71" w:rsidRDefault="00511D71" w:rsidP="004B7C09">
    <w:pPr>
      <w:pStyle w:val="BodyTextIndent"/>
      <w:ind w:left="1440"/>
    </w:pPr>
    <w:r>
      <w:t>http://erg.berkeley.edu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C0F97"/>
    <w:multiLevelType w:val="hybridMultilevel"/>
    <w:tmpl w:val="74429B36"/>
    <w:lvl w:ilvl="0" w:tplc="32400A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73"/>
    <w:rsid w:val="0000717C"/>
    <w:rsid w:val="000B6866"/>
    <w:rsid w:val="000D667D"/>
    <w:rsid w:val="00124BFC"/>
    <w:rsid w:val="001D5FFA"/>
    <w:rsid w:val="001E6E92"/>
    <w:rsid w:val="002E72AF"/>
    <w:rsid w:val="00301C75"/>
    <w:rsid w:val="00334CD8"/>
    <w:rsid w:val="00375D73"/>
    <w:rsid w:val="00483498"/>
    <w:rsid w:val="00495EE9"/>
    <w:rsid w:val="004B7C09"/>
    <w:rsid w:val="00511D71"/>
    <w:rsid w:val="00570368"/>
    <w:rsid w:val="0064345B"/>
    <w:rsid w:val="00663F6F"/>
    <w:rsid w:val="006864AD"/>
    <w:rsid w:val="00793675"/>
    <w:rsid w:val="007B7D24"/>
    <w:rsid w:val="00806517"/>
    <w:rsid w:val="008108A8"/>
    <w:rsid w:val="00960FB6"/>
    <w:rsid w:val="00970D41"/>
    <w:rsid w:val="009866A5"/>
    <w:rsid w:val="00A87C34"/>
    <w:rsid w:val="00B9289B"/>
    <w:rsid w:val="00BA1751"/>
    <w:rsid w:val="00C138CA"/>
    <w:rsid w:val="00C43AAD"/>
    <w:rsid w:val="00CA658A"/>
    <w:rsid w:val="00D62F55"/>
    <w:rsid w:val="00E65658"/>
    <w:rsid w:val="00E9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BE9AE"/>
  <w14:defaultImageDpi w14:val="300"/>
  <w15:docId w15:val="{7406E5FD-3DB9-6445-81BF-3413C113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8A"/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58A"/>
    <w:pPr>
      <w:tabs>
        <w:tab w:val="left" w:pos="6120"/>
        <w:tab w:val="left" w:pos="10259"/>
      </w:tabs>
      <w:ind w:left="40"/>
      <w:jc w:val="right"/>
    </w:pPr>
    <w:rPr>
      <w:sz w:val="14"/>
    </w:rPr>
  </w:style>
  <w:style w:type="character" w:customStyle="1" w:styleId="BodyTextIndentChar">
    <w:name w:val="Body Text Indent Char"/>
    <w:basedOn w:val="DefaultParagraphFont"/>
    <w:link w:val="BodyTextIndent"/>
    <w:rsid w:val="00CA658A"/>
    <w:rPr>
      <w:rFonts w:ascii="Times" w:eastAsia="Times New Roman" w:hAnsi="Times" w:cs="Times New Roman"/>
      <w:sz w:val="1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8A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1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751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A1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751"/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9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llaway/Library/Group%20Containers/UBF8T346G9.Office/User%20Content.localized/Templates.localized/callaway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callaway_letterhead.dotx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Callaway</dc:creator>
  <cp:keywords/>
  <dc:description/>
  <cp:lastModifiedBy>Duncan Callaway</cp:lastModifiedBy>
  <cp:revision>1</cp:revision>
  <cp:lastPrinted>2016-10-29T05:40:00Z</cp:lastPrinted>
  <dcterms:created xsi:type="dcterms:W3CDTF">2019-11-26T19:33:00Z</dcterms:created>
  <dcterms:modified xsi:type="dcterms:W3CDTF">2019-11-26T19:35:00Z</dcterms:modified>
</cp:coreProperties>
</file>